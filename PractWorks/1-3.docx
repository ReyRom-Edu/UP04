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860C" w14:textId="600E6767" w:rsidR="008928D4" w:rsidRDefault="008928D4" w:rsidP="008928D4">
      <w:pPr>
        <w:pStyle w:val="10"/>
      </w:pPr>
      <w:r>
        <w:t>Практическая работа №1</w:t>
      </w:r>
      <w:r>
        <w:br/>
      </w:r>
      <w:r>
        <w:t>Подготовка данных для эксплуатации ПО</w:t>
      </w:r>
    </w:p>
    <w:p w14:paraId="59575F9C" w14:textId="05B6A77E" w:rsidR="008928D4" w:rsidRPr="008928D4" w:rsidRDefault="008928D4" w:rsidP="008928D4">
      <w:pPr>
        <w:pStyle w:val="1"/>
        <w:rPr>
          <w:lang w:eastAsia="ru-RU"/>
        </w:rPr>
      </w:pPr>
      <w:r>
        <w:rPr>
          <w:lang w:eastAsia="ru-RU"/>
        </w:rPr>
        <w:t>Задание</w:t>
      </w:r>
    </w:p>
    <w:p w14:paraId="38C04690" w14:textId="709F089B" w:rsidR="008928D4" w:rsidRDefault="008928D4" w:rsidP="008928D4">
      <w:pPr>
        <w:pStyle w:val="2"/>
      </w:pPr>
      <w:r>
        <w:t xml:space="preserve">Изучить содержимое файлов в каталоге </w:t>
      </w:r>
      <w:proofErr w:type="spellStart"/>
      <w:r>
        <w:t>import</w:t>
      </w:r>
      <w:proofErr w:type="spellEnd"/>
    </w:p>
    <w:p w14:paraId="435FD1BD" w14:textId="1EA15632" w:rsidR="008928D4" w:rsidRDefault="008928D4" w:rsidP="008928D4">
      <w:pPr>
        <w:pStyle w:val="2"/>
      </w:pPr>
      <w:r>
        <w:t>Подготовить данные из файлов для импорта (нормализация, корректность и единообразие данных)</w:t>
      </w:r>
    </w:p>
    <w:p w14:paraId="4DFE07D1" w14:textId="77777777" w:rsidR="008928D4" w:rsidRDefault="008928D4" w:rsidP="008928D4"/>
    <w:p w14:paraId="08C0742E" w14:textId="7B5395E7" w:rsidR="008928D4" w:rsidRDefault="008928D4" w:rsidP="008928D4">
      <w:pPr>
        <w:pStyle w:val="10"/>
      </w:pPr>
      <w:r>
        <w:t>Практическая работа №2</w:t>
      </w:r>
      <w:r>
        <w:br/>
      </w:r>
      <w:r>
        <w:t>Разработка и настройка серверной части ПО</w:t>
      </w:r>
    </w:p>
    <w:p w14:paraId="1E85532A" w14:textId="25250F9A" w:rsidR="008928D4" w:rsidRDefault="008928D4" w:rsidP="008928D4">
      <w:pPr>
        <w:pStyle w:val="1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Задание</w:t>
      </w:r>
    </w:p>
    <w:p w14:paraId="5A35CB3F" w14:textId="7E871032" w:rsidR="008928D4" w:rsidRDefault="008928D4" w:rsidP="008928D4">
      <w:pPr>
        <w:pStyle w:val="2"/>
      </w:pPr>
      <w:r>
        <w:t xml:space="preserve">Изучить скрипт в каталоге </w:t>
      </w:r>
      <w:proofErr w:type="spellStart"/>
      <w:r>
        <w:t>import</w:t>
      </w:r>
      <w:proofErr w:type="spellEnd"/>
    </w:p>
    <w:p w14:paraId="5CC3151D" w14:textId="646EA67C" w:rsidR="008928D4" w:rsidRDefault="008928D4" w:rsidP="008928D4">
      <w:pPr>
        <w:pStyle w:val="2"/>
      </w:pPr>
      <w:r>
        <w:t>Внести изменения в скрипт с учетом данных для импорта и правил нормализации</w:t>
      </w:r>
    </w:p>
    <w:p w14:paraId="430DE296" w14:textId="1317438C" w:rsidR="008928D4" w:rsidRDefault="008928D4" w:rsidP="008928D4">
      <w:pPr>
        <w:pStyle w:val="2"/>
      </w:pPr>
      <w:r>
        <w:t>Добавить необходимые сущности и связи в скрипт БД</w:t>
      </w:r>
    </w:p>
    <w:p w14:paraId="06BA614C" w14:textId="77777777" w:rsidR="008928D4" w:rsidRDefault="008928D4" w:rsidP="008928D4"/>
    <w:p w14:paraId="4838F5A3" w14:textId="3B29A117" w:rsidR="008928D4" w:rsidRDefault="008928D4" w:rsidP="008928D4">
      <w:pPr>
        <w:pStyle w:val="10"/>
      </w:pPr>
      <w:r>
        <w:t>Практическая работа №3</w:t>
      </w:r>
      <w:r>
        <w:br/>
      </w:r>
      <w:r>
        <w:t>Загрузка данных в разработанное ПО</w:t>
      </w:r>
    </w:p>
    <w:p w14:paraId="7BD91410" w14:textId="7C94205E" w:rsidR="008928D4" w:rsidRPr="008928D4" w:rsidRDefault="008928D4" w:rsidP="008928D4">
      <w:pPr>
        <w:pStyle w:val="1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Задание</w:t>
      </w:r>
    </w:p>
    <w:p w14:paraId="4C3447FB" w14:textId="72F0B31C" w:rsidR="008928D4" w:rsidRDefault="008928D4" w:rsidP="008928D4">
      <w:pPr>
        <w:pStyle w:val="2"/>
      </w:pPr>
      <w:r>
        <w:t>Загрузите предоставленные данные в базу данных</w:t>
      </w:r>
    </w:p>
    <w:p w14:paraId="33B8D0C4" w14:textId="0E850266" w:rsidR="00EE187F" w:rsidRDefault="008928D4" w:rsidP="008928D4">
      <w:pPr>
        <w:pStyle w:val="2"/>
      </w:pPr>
      <w:r>
        <w:t>Заполните недостающие данные в базе данных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649090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3809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D4"/>
    <w:rsid w:val="00043B03"/>
    <w:rsid w:val="00070FAF"/>
    <w:rsid w:val="0018259A"/>
    <w:rsid w:val="001974B9"/>
    <w:rsid w:val="001E32F3"/>
    <w:rsid w:val="00261B0A"/>
    <w:rsid w:val="00271E47"/>
    <w:rsid w:val="004A368A"/>
    <w:rsid w:val="00693BA2"/>
    <w:rsid w:val="006E2B52"/>
    <w:rsid w:val="00814C20"/>
    <w:rsid w:val="008823E4"/>
    <w:rsid w:val="008928D4"/>
    <w:rsid w:val="00925158"/>
    <w:rsid w:val="00A7632F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B9ED"/>
  <w15:chartTrackingRefBased/>
  <w15:docId w15:val="{2E3982C6-B704-4C1B-8EDA-0AE5CA08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928D4"/>
    <w:pPr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928D4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2025-01-29T19:47:00Z</dcterms:created>
  <dcterms:modified xsi:type="dcterms:W3CDTF">2025-01-29T19:51:00Z</dcterms:modified>
</cp:coreProperties>
</file>